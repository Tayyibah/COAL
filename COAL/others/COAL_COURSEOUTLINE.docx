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5E3" w:rsidRDefault="007755E3">
      <w:pPr>
        <w:pStyle w:val="Heading2"/>
      </w:pPr>
      <w:r>
        <w:t>Course Outline</w:t>
      </w:r>
    </w:p>
    <w:p w:rsidR="007755E3" w:rsidRDefault="007755E3">
      <w:pPr>
        <w:rPr>
          <w:sz w:val="16"/>
        </w:rPr>
      </w:pPr>
    </w:p>
    <w:tbl>
      <w:tblPr>
        <w:tblW w:w="13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74"/>
        <w:gridCol w:w="10729"/>
      </w:tblGrid>
      <w:tr w:rsidR="007755E3">
        <w:trPr>
          <w:cantSplit/>
        </w:trPr>
        <w:tc>
          <w:tcPr>
            <w:tcW w:w="2274" w:type="dxa"/>
            <w:shd w:val="clear" w:color="auto" w:fill="C0C0C0"/>
          </w:tcPr>
          <w:p w:rsidR="007755E3" w:rsidRDefault="007755E3">
            <w:pPr>
              <w:pStyle w:val="Heading5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0729" w:type="dxa"/>
          </w:tcPr>
          <w:p w:rsidR="007755E3" w:rsidRDefault="007755E3">
            <w:pPr>
              <w:rPr>
                <w:b/>
                <w:sz w:val="16"/>
              </w:rPr>
            </w:pPr>
            <w:r>
              <w:rPr>
                <w:b/>
              </w:rPr>
              <w:t>Computer Organization &amp; Assembly Language</w:t>
            </w:r>
          </w:p>
        </w:tc>
      </w:tr>
      <w:tr w:rsidR="007755E3">
        <w:trPr>
          <w:cantSplit/>
        </w:trPr>
        <w:tc>
          <w:tcPr>
            <w:tcW w:w="2274" w:type="dxa"/>
            <w:shd w:val="clear" w:color="auto" w:fill="C0C0C0"/>
          </w:tcPr>
          <w:p w:rsidR="007755E3" w:rsidRDefault="007755E3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0729" w:type="dxa"/>
          </w:tcPr>
          <w:p w:rsidR="007755E3" w:rsidRDefault="007755E3">
            <w:pPr>
              <w:rPr>
                <w:sz w:val="16"/>
              </w:rPr>
            </w:pPr>
            <w:r>
              <w:t xml:space="preserve"> CS-3201-3  </w:t>
            </w:r>
          </w:p>
        </w:tc>
      </w:tr>
      <w:tr w:rsidR="007755E3">
        <w:trPr>
          <w:cantSplit/>
        </w:trPr>
        <w:tc>
          <w:tcPr>
            <w:tcW w:w="2274" w:type="dxa"/>
            <w:shd w:val="clear" w:color="auto" w:fill="C0C0C0"/>
          </w:tcPr>
          <w:p w:rsidR="007755E3" w:rsidRDefault="007755E3">
            <w:pPr>
              <w:rPr>
                <w:b/>
                <w:bCs/>
              </w:rPr>
            </w:pPr>
            <w:r>
              <w:rPr>
                <w:b/>
                <w:bCs/>
              </w:rPr>
              <w:t>Credit Hours</w:t>
            </w:r>
          </w:p>
        </w:tc>
        <w:tc>
          <w:tcPr>
            <w:tcW w:w="10729" w:type="dxa"/>
          </w:tcPr>
          <w:p w:rsidR="007755E3" w:rsidRDefault="007755E3">
            <w:pPr>
              <w:rPr>
                <w:sz w:val="16"/>
              </w:rPr>
            </w:pPr>
            <w:r>
              <w:t xml:space="preserve">4 Cr. Hrs. </w:t>
            </w:r>
          </w:p>
          <w:p w:rsidR="007755E3" w:rsidRDefault="007755E3">
            <w:pPr>
              <w:rPr>
                <w:sz w:val="16"/>
              </w:rPr>
            </w:pPr>
            <w:r>
              <w:t>No. of Lectures/Week      2</w:t>
            </w:r>
            <w:r>
              <w:rPr>
                <w:sz w:val="16"/>
              </w:rPr>
              <w:t xml:space="preserve">  </w:t>
            </w:r>
          </w:p>
          <w:p w:rsidR="007755E3" w:rsidRDefault="007755E3">
            <w:r>
              <w:t>Duration                           1.5 Hrs.</w:t>
            </w:r>
          </w:p>
          <w:p w:rsidR="007755E3" w:rsidRDefault="007755E3">
            <w:r>
              <w:t>No. of Labs/Week            1</w:t>
            </w:r>
          </w:p>
          <w:p w:rsidR="007755E3" w:rsidRDefault="007755E3">
            <w:r>
              <w:t>Duration                           3 Hrs.</w:t>
            </w:r>
          </w:p>
        </w:tc>
      </w:tr>
      <w:tr w:rsidR="007755E3">
        <w:trPr>
          <w:cantSplit/>
        </w:trPr>
        <w:tc>
          <w:tcPr>
            <w:tcW w:w="2274" w:type="dxa"/>
            <w:shd w:val="clear" w:color="auto" w:fill="C0C0C0"/>
          </w:tcPr>
          <w:p w:rsidR="007755E3" w:rsidRDefault="007755E3">
            <w:pPr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10729" w:type="dxa"/>
          </w:tcPr>
          <w:p w:rsidR="007755E3" w:rsidRDefault="007755E3">
            <w:pPr>
              <w:rPr>
                <w:sz w:val="16"/>
              </w:rPr>
            </w:pPr>
            <w:r>
              <w:rPr>
                <w:bCs/>
              </w:rPr>
              <w:t>DLD</w:t>
            </w:r>
            <w:r>
              <w:rPr>
                <w:bCs/>
                <w:sz w:val="16"/>
              </w:rPr>
              <w:t xml:space="preserve"> </w:t>
            </w:r>
          </w:p>
        </w:tc>
      </w:tr>
      <w:tr w:rsidR="007755E3">
        <w:trPr>
          <w:cantSplit/>
        </w:trPr>
        <w:tc>
          <w:tcPr>
            <w:tcW w:w="2274" w:type="dxa"/>
            <w:shd w:val="clear" w:color="auto" w:fill="C0C0C0"/>
          </w:tcPr>
          <w:p w:rsidR="007755E3" w:rsidRDefault="007755E3">
            <w:pPr>
              <w:rPr>
                <w:b/>
                <w:bCs/>
              </w:rPr>
            </w:pPr>
            <w:r>
              <w:rPr>
                <w:b/>
                <w:bCs/>
              </w:rPr>
              <w:t>Follow Up</w:t>
            </w:r>
          </w:p>
        </w:tc>
        <w:tc>
          <w:tcPr>
            <w:tcW w:w="10729" w:type="dxa"/>
          </w:tcPr>
          <w:p w:rsidR="007755E3" w:rsidRDefault="007755E3">
            <w:pPr>
              <w:rPr>
                <w:sz w:val="16"/>
              </w:rPr>
            </w:pPr>
            <w:r>
              <w:t>Operating System</w:t>
            </w:r>
          </w:p>
        </w:tc>
      </w:tr>
      <w:tr w:rsidR="007755E3">
        <w:trPr>
          <w:cantSplit/>
        </w:trPr>
        <w:tc>
          <w:tcPr>
            <w:tcW w:w="2274" w:type="dxa"/>
            <w:shd w:val="clear" w:color="auto" w:fill="C0C0C0"/>
          </w:tcPr>
          <w:p w:rsidR="007755E3" w:rsidRDefault="007755E3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0729" w:type="dxa"/>
          </w:tcPr>
          <w:p w:rsidR="007755E3" w:rsidRDefault="007755E3" w:rsidP="00E046D8">
            <w:pPr>
              <w:rPr>
                <w:sz w:val="16"/>
              </w:rPr>
            </w:pPr>
            <w:r>
              <w:t>Computer Science</w:t>
            </w:r>
          </w:p>
        </w:tc>
      </w:tr>
      <w:tr w:rsidR="007755E3">
        <w:trPr>
          <w:cantSplit/>
        </w:trPr>
        <w:tc>
          <w:tcPr>
            <w:tcW w:w="2274" w:type="dxa"/>
            <w:shd w:val="clear" w:color="auto" w:fill="C0C0C0"/>
          </w:tcPr>
          <w:p w:rsidR="007755E3" w:rsidRDefault="007755E3">
            <w:pPr>
              <w:rPr>
                <w:b/>
                <w:bCs/>
              </w:rPr>
            </w:pPr>
            <w:r>
              <w:rPr>
                <w:b/>
                <w:bCs/>
              </w:rPr>
              <w:t>Aims and Objectives</w:t>
            </w:r>
          </w:p>
        </w:tc>
        <w:tc>
          <w:tcPr>
            <w:tcW w:w="10729" w:type="dxa"/>
          </w:tcPr>
          <w:p w:rsidR="007755E3" w:rsidRDefault="007755E3">
            <w:r>
              <w:t>The students will be capable to</w:t>
            </w:r>
          </w:p>
          <w:p w:rsidR="007755E3" w:rsidRDefault="007755E3" w:rsidP="00D343DB">
            <w:pPr>
              <w:numPr>
                <w:ilvl w:val="0"/>
                <w:numId w:val="33"/>
              </w:numPr>
            </w:pPr>
            <w:r>
              <w:t>To learn about computer organization.</w:t>
            </w:r>
          </w:p>
          <w:p w:rsidR="007755E3" w:rsidRDefault="007755E3">
            <w:pPr>
              <w:numPr>
                <w:ilvl w:val="0"/>
                <w:numId w:val="34"/>
              </w:numPr>
            </w:pPr>
            <w:r>
              <w:t>Acquire knowledge that is specific to Intel 80x 86 processor families, as well as knowledge that is universal.</w:t>
            </w:r>
          </w:p>
          <w:p w:rsidR="007755E3" w:rsidRDefault="007755E3">
            <w:pPr>
              <w:numPr>
                <w:ilvl w:val="0"/>
                <w:numId w:val="35"/>
              </w:numPr>
            </w:pPr>
            <w:r>
              <w:t>Write programs based on the interaction between Assembly Language &amp; Operating System.</w:t>
            </w:r>
          </w:p>
          <w:p w:rsidR="007755E3" w:rsidRDefault="007755E3">
            <w:pPr>
              <w:numPr>
                <w:ilvl w:val="0"/>
                <w:numId w:val="35"/>
              </w:numPr>
            </w:pPr>
            <w:r>
              <w:t>To know</w:t>
            </w:r>
            <w:r w:rsidRPr="009B74E8">
              <w:t xml:space="preserve"> the internal working of the microc</w:t>
            </w:r>
            <w:r>
              <w:t>omputer.</w:t>
            </w:r>
          </w:p>
          <w:p w:rsidR="007755E3" w:rsidRDefault="007755E3">
            <w:pPr>
              <w:numPr>
                <w:ilvl w:val="0"/>
                <w:numId w:val="35"/>
              </w:numPr>
            </w:pPr>
            <w:r>
              <w:t>To be ab</w:t>
            </w:r>
            <w:r w:rsidRPr="009B74E8">
              <w:t>le to design a basic computer with hard wired control</w:t>
            </w:r>
          </w:p>
          <w:p w:rsidR="007755E3" w:rsidRPr="009B74E8" w:rsidRDefault="007755E3" w:rsidP="00D343DB">
            <w:pPr>
              <w:ind w:left="360"/>
            </w:pPr>
          </w:p>
        </w:tc>
      </w:tr>
      <w:tr w:rsidR="007755E3">
        <w:trPr>
          <w:cantSplit/>
        </w:trPr>
        <w:tc>
          <w:tcPr>
            <w:tcW w:w="2274" w:type="dxa"/>
            <w:shd w:val="clear" w:color="auto" w:fill="C0C0C0"/>
          </w:tcPr>
          <w:p w:rsidR="007755E3" w:rsidRDefault="007755E3">
            <w:pPr>
              <w:rPr>
                <w:b/>
                <w:bCs/>
              </w:rPr>
            </w:pPr>
            <w:r>
              <w:rPr>
                <w:b/>
                <w:bCs/>
              </w:rPr>
              <w:t>Text Book/s</w:t>
            </w:r>
          </w:p>
        </w:tc>
        <w:tc>
          <w:tcPr>
            <w:tcW w:w="10729" w:type="dxa"/>
          </w:tcPr>
          <w:p w:rsidR="007755E3" w:rsidRPr="001F381E" w:rsidRDefault="007755E3">
            <w:pPr>
              <w:numPr>
                <w:ilvl w:val="0"/>
                <w:numId w:val="4"/>
              </w:numPr>
              <w:rPr>
                <w:sz w:val="16"/>
              </w:rPr>
            </w:pPr>
            <w:r>
              <w:t xml:space="preserve">Assembly Language Programming and Organization of the IBM PC  by Ytha Yu and </w:t>
            </w:r>
            <w:r w:rsidRPr="00FF48D1">
              <w:t>Charles Marut</w:t>
            </w:r>
          </w:p>
          <w:p w:rsidR="007755E3" w:rsidRDefault="007755E3">
            <w:pPr>
              <w:numPr>
                <w:ilvl w:val="0"/>
                <w:numId w:val="4"/>
              </w:numPr>
              <w:rPr>
                <w:sz w:val="16"/>
              </w:rPr>
            </w:pPr>
            <w:r>
              <w:t xml:space="preserve">Computer system Architecture by M. Morris Mano  (Third Edition) </w:t>
            </w:r>
          </w:p>
        </w:tc>
      </w:tr>
      <w:tr w:rsidR="007755E3">
        <w:trPr>
          <w:cantSplit/>
        </w:trPr>
        <w:tc>
          <w:tcPr>
            <w:tcW w:w="2274" w:type="dxa"/>
            <w:shd w:val="clear" w:color="auto" w:fill="C0C0C0"/>
          </w:tcPr>
          <w:p w:rsidR="007755E3" w:rsidRDefault="007755E3">
            <w:pPr>
              <w:rPr>
                <w:b/>
                <w:bCs/>
              </w:rPr>
            </w:pPr>
            <w:r>
              <w:rPr>
                <w:b/>
                <w:bCs/>
              </w:rPr>
              <w:t>Reference Material</w:t>
            </w:r>
          </w:p>
        </w:tc>
        <w:tc>
          <w:tcPr>
            <w:tcW w:w="10729" w:type="dxa"/>
          </w:tcPr>
          <w:p w:rsidR="007755E3" w:rsidRDefault="007755E3" w:rsidP="001F381E">
            <w:pPr>
              <w:numPr>
                <w:ilvl w:val="0"/>
                <w:numId w:val="3"/>
              </w:numPr>
              <w:spacing w:before="60" w:line="260" w:lineRule="auto"/>
              <w:ind w:right="-120"/>
              <w:jc w:val="both"/>
            </w:pPr>
            <w:r>
              <w:t xml:space="preserve"> “The Intel Microprocessors 8086/8088, 80186/80188, 80286, 80386, 80486, Pentium and Pentium Pro Processor, Pentium II, Pentium III, Pentium 4” by </w:t>
            </w:r>
            <w:r>
              <w:rPr>
                <w:b/>
                <w:bCs/>
              </w:rPr>
              <w:t xml:space="preserve">Barry B. Brey, </w:t>
            </w:r>
            <w:r w:rsidRPr="00E14517">
              <w:rPr>
                <w:bCs/>
              </w:rPr>
              <w:t>(Sixth Edition)</w:t>
            </w:r>
          </w:p>
          <w:p w:rsidR="007755E3" w:rsidRPr="00FF48D1" w:rsidRDefault="007755E3" w:rsidP="001F381E">
            <w:pPr>
              <w:numPr>
                <w:ilvl w:val="0"/>
                <w:numId w:val="4"/>
              </w:numPr>
              <w:rPr>
                <w:sz w:val="16"/>
              </w:rPr>
            </w:pPr>
            <w:r>
              <w:t xml:space="preserve">“Assembly Language for Intel Based Computers” by </w:t>
            </w:r>
            <w:r>
              <w:rPr>
                <w:b/>
                <w:bCs/>
              </w:rPr>
              <w:t xml:space="preserve">Kip R. Irvine, </w:t>
            </w:r>
            <w:r>
              <w:rPr>
                <w:bCs/>
              </w:rPr>
              <w:t>(Fourth Edition)</w:t>
            </w:r>
            <w:r>
              <w:t>.</w:t>
            </w:r>
          </w:p>
          <w:p w:rsidR="007755E3" w:rsidRPr="00FF48D1" w:rsidRDefault="007755E3" w:rsidP="001F381E"/>
        </w:tc>
      </w:tr>
      <w:tr w:rsidR="007755E3">
        <w:trPr>
          <w:cantSplit/>
        </w:trPr>
        <w:tc>
          <w:tcPr>
            <w:tcW w:w="2274" w:type="dxa"/>
            <w:shd w:val="clear" w:color="auto" w:fill="C0C0C0"/>
          </w:tcPr>
          <w:p w:rsidR="007755E3" w:rsidRDefault="007755E3">
            <w:pPr>
              <w:rPr>
                <w:b/>
                <w:bCs/>
              </w:rPr>
            </w:pPr>
            <w:r>
              <w:rPr>
                <w:b/>
                <w:bCs/>
              </w:rPr>
              <w:t>Instructional Aids/Resources</w:t>
            </w:r>
          </w:p>
        </w:tc>
        <w:tc>
          <w:tcPr>
            <w:tcW w:w="10729" w:type="dxa"/>
          </w:tcPr>
          <w:p w:rsidR="007755E3" w:rsidRDefault="007755E3">
            <w:pPr>
              <w:numPr>
                <w:ilvl w:val="1"/>
                <w:numId w:val="6"/>
              </w:numPr>
            </w:pPr>
            <w:r>
              <w:t>Multimedia Slides for different topics</w:t>
            </w:r>
          </w:p>
          <w:p w:rsidR="007755E3" w:rsidRDefault="007755E3">
            <w:pPr>
              <w:numPr>
                <w:ilvl w:val="1"/>
                <w:numId w:val="6"/>
              </w:numPr>
              <w:rPr>
                <w:sz w:val="16"/>
              </w:rPr>
            </w:pPr>
            <w:r>
              <w:t>Handouts</w:t>
            </w:r>
          </w:p>
        </w:tc>
      </w:tr>
      <w:tr w:rsidR="007755E3">
        <w:trPr>
          <w:cantSplit/>
        </w:trPr>
        <w:tc>
          <w:tcPr>
            <w:tcW w:w="2274" w:type="dxa"/>
            <w:shd w:val="clear" w:color="auto" w:fill="C0C0C0"/>
          </w:tcPr>
          <w:p w:rsidR="007755E3" w:rsidRDefault="007755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Assessment Criteria </w:t>
            </w:r>
          </w:p>
        </w:tc>
        <w:tc>
          <w:tcPr>
            <w:tcW w:w="10729" w:type="dxa"/>
          </w:tcPr>
          <w:tbl>
            <w:tblPr>
              <w:tblW w:w="9427" w:type="dxa"/>
              <w:tblInd w:w="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051"/>
              <w:gridCol w:w="2160"/>
              <w:gridCol w:w="2548"/>
              <w:gridCol w:w="1668"/>
            </w:tblGrid>
            <w:tr w:rsidR="007755E3"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</w:tcPr>
                <w:p w:rsidR="007755E3" w:rsidRDefault="007755E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Sessional                      25%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</w:tcPr>
                <w:p w:rsidR="007755E3" w:rsidRDefault="007755E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Mid                35%</w:t>
                  </w:r>
                </w:p>
              </w:tc>
              <w:tc>
                <w:tcPr>
                  <w:tcW w:w="2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</w:tcPr>
                <w:p w:rsidR="007755E3" w:rsidRDefault="007755E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Final                   40%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</w:tcPr>
                <w:p w:rsidR="007755E3" w:rsidRDefault="007755E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Total     100%</w:t>
                  </w:r>
                </w:p>
              </w:tc>
            </w:tr>
            <w:tr w:rsidR="007755E3"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5E3" w:rsidRDefault="007755E3">
                  <w:r>
                    <w:t>Quizzes and Tests              04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5E3" w:rsidRDefault="007755E3">
                  <w:r>
                    <w:t>Required:</w:t>
                  </w:r>
                </w:p>
              </w:tc>
              <w:tc>
                <w:tcPr>
                  <w:tcW w:w="2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5E3" w:rsidRDefault="007755E3">
                  <w:r>
                    <w:t xml:space="preserve"> Required: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5E3" w:rsidRDefault="007755E3"/>
              </w:tc>
            </w:tr>
            <w:tr w:rsidR="007755E3"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5E3" w:rsidRDefault="007755E3">
                  <w:r>
                    <w:t>Assignment and Presentations                     04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5E3" w:rsidRDefault="007755E3" w:rsidP="00B50D8B">
                  <w:r>
                    <w:t>Paper                  35</w:t>
                  </w:r>
                </w:p>
              </w:tc>
              <w:tc>
                <w:tcPr>
                  <w:tcW w:w="2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5E3" w:rsidRDefault="007755E3">
                  <w:r>
                    <w:t>Paper                         40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5E3" w:rsidRDefault="007755E3"/>
              </w:tc>
            </w:tr>
            <w:tr w:rsidR="007755E3">
              <w:trPr>
                <w:cantSplit/>
              </w:trPr>
              <w:tc>
                <w:tcPr>
                  <w:tcW w:w="30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5E3" w:rsidRDefault="007755E3">
                  <w:r>
                    <w:t>Term paper                        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5E3" w:rsidRDefault="007755E3"/>
              </w:tc>
              <w:tc>
                <w:tcPr>
                  <w:tcW w:w="2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5E3" w:rsidRDefault="007755E3"/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5E3" w:rsidRDefault="007755E3"/>
              </w:tc>
            </w:tr>
            <w:tr w:rsidR="007755E3">
              <w:trPr>
                <w:cantSplit/>
              </w:trPr>
              <w:tc>
                <w:tcPr>
                  <w:tcW w:w="30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5E3" w:rsidRDefault="007755E3">
                  <w:pPr>
                    <w:rPr>
                      <w:sz w:val="16"/>
                    </w:rPr>
                  </w:pPr>
                </w:p>
              </w:tc>
              <w:tc>
                <w:tcPr>
                  <w:tcW w:w="21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5E3" w:rsidRDefault="007755E3">
                  <w:pPr>
                    <w:rPr>
                      <w:sz w:val="16"/>
                    </w:rPr>
                  </w:pPr>
                </w:p>
              </w:tc>
              <w:tc>
                <w:tcPr>
                  <w:tcW w:w="2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5E3" w:rsidRDefault="007755E3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55E3" w:rsidRDefault="007755E3">
                  <w:pPr>
                    <w:rPr>
                      <w:sz w:val="16"/>
                    </w:rPr>
                  </w:pPr>
                </w:p>
              </w:tc>
            </w:tr>
          </w:tbl>
          <w:p w:rsidR="007755E3" w:rsidRDefault="007755E3">
            <w:pPr>
              <w:rPr>
                <w:sz w:val="16"/>
              </w:rPr>
            </w:pPr>
          </w:p>
        </w:tc>
      </w:tr>
    </w:tbl>
    <w:p w:rsidR="007755E3" w:rsidRDefault="007755E3">
      <w:pPr>
        <w:rPr>
          <w:sz w:val="16"/>
        </w:rPr>
      </w:pPr>
    </w:p>
    <w:p w:rsidR="007755E3" w:rsidRDefault="007755E3">
      <w:pPr>
        <w:rPr>
          <w:sz w:val="16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2"/>
        <w:gridCol w:w="1136"/>
        <w:gridCol w:w="11010"/>
      </w:tblGrid>
      <w:tr w:rsidR="007755E3">
        <w:trPr>
          <w:cantSplit/>
          <w:trHeight w:val="90"/>
        </w:trPr>
        <w:tc>
          <w:tcPr>
            <w:tcW w:w="922" w:type="dxa"/>
            <w:shd w:val="clear" w:color="auto" w:fill="C0C0C0"/>
          </w:tcPr>
          <w:p w:rsidR="007755E3" w:rsidRDefault="007755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1136" w:type="dxa"/>
            <w:shd w:val="clear" w:color="auto" w:fill="C0C0C0"/>
          </w:tcPr>
          <w:p w:rsidR="007755E3" w:rsidRDefault="007755E3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Lecture</w:t>
            </w:r>
          </w:p>
        </w:tc>
        <w:tc>
          <w:tcPr>
            <w:tcW w:w="11010" w:type="dxa"/>
            <w:shd w:val="clear" w:color="auto" w:fill="C0C0C0"/>
          </w:tcPr>
          <w:p w:rsidR="007755E3" w:rsidRDefault="007755E3">
            <w:pPr>
              <w:pStyle w:val="Heading1"/>
            </w:pPr>
            <w:r>
              <w:t>Topics</w:t>
            </w:r>
          </w:p>
        </w:tc>
      </w:tr>
      <w:tr w:rsidR="007755E3">
        <w:trPr>
          <w:cantSplit/>
        </w:trPr>
        <w:tc>
          <w:tcPr>
            <w:tcW w:w="922" w:type="dxa"/>
            <w:vMerge w:val="restart"/>
            <w:vAlign w:val="center"/>
          </w:tcPr>
          <w:p w:rsidR="007755E3" w:rsidRDefault="007755E3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11010" w:type="dxa"/>
          </w:tcPr>
          <w:p w:rsidR="007755E3" w:rsidRDefault="007755E3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Introduction</w:t>
            </w:r>
          </w:p>
          <w:p w:rsidR="007755E3" w:rsidRDefault="007755E3">
            <w:pPr>
              <w:numPr>
                <w:ilvl w:val="0"/>
                <w:numId w:val="7"/>
              </w:numPr>
              <w:jc w:val="both"/>
            </w:pPr>
            <w:r>
              <w:t>History &amp; Evolution of Intel Microprocessor And Assembly Language</w:t>
            </w:r>
          </w:p>
          <w:p w:rsidR="007755E3" w:rsidRDefault="007755E3">
            <w:pPr>
              <w:numPr>
                <w:ilvl w:val="0"/>
                <w:numId w:val="7"/>
              </w:numPr>
              <w:jc w:val="both"/>
            </w:pPr>
            <w:r>
              <w:t>Applications and Advantages of Assembly Language</w:t>
            </w:r>
          </w:p>
          <w:p w:rsidR="007755E3" w:rsidRDefault="007755E3">
            <w:pPr>
              <w:pStyle w:val="Heading3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Computer Organization</w:t>
            </w:r>
          </w:p>
          <w:p w:rsidR="007755E3" w:rsidRDefault="007755E3">
            <w:pPr>
              <w:numPr>
                <w:ilvl w:val="0"/>
                <w:numId w:val="9"/>
              </w:numPr>
            </w:pPr>
            <w:r>
              <w:t>The Components of a Microcomputer System</w:t>
            </w:r>
          </w:p>
          <w:p w:rsidR="007755E3" w:rsidRDefault="007755E3">
            <w:pPr>
              <w:numPr>
                <w:ilvl w:val="0"/>
                <w:numId w:val="9"/>
              </w:numPr>
            </w:pPr>
            <w:r>
              <w:t>Instruction  Cycle</w:t>
            </w:r>
          </w:p>
          <w:p w:rsidR="007755E3" w:rsidRDefault="007755E3" w:rsidP="0093789E">
            <w:pPr>
              <w:jc w:val="both"/>
              <w:rPr>
                <w:bCs/>
              </w:rPr>
            </w:pPr>
          </w:p>
        </w:tc>
      </w:tr>
      <w:tr w:rsidR="007755E3">
        <w:trPr>
          <w:cantSplit/>
        </w:trPr>
        <w:tc>
          <w:tcPr>
            <w:tcW w:w="922" w:type="dxa"/>
            <w:vMerge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2</w:t>
            </w:r>
          </w:p>
        </w:tc>
        <w:tc>
          <w:tcPr>
            <w:tcW w:w="11010" w:type="dxa"/>
          </w:tcPr>
          <w:p w:rsidR="007755E3" w:rsidRDefault="007755E3">
            <w:pPr>
              <w:pStyle w:val="Heading3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Memory Architecture</w:t>
            </w:r>
          </w:p>
          <w:p w:rsidR="007755E3" w:rsidRDefault="007755E3">
            <w:pPr>
              <w:numPr>
                <w:ilvl w:val="0"/>
                <w:numId w:val="10"/>
              </w:numPr>
            </w:pPr>
            <w:r>
              <w:t>Memory Representation &amp; Hierarchy</w:t>
            </w:r>
          </w:p>
          <w:p w:rsidR="007755E3" w:rsidRDefault="007755E3">
            <w:pPr>
              <w:numPr>
                <w:ilvl w:val="0"/>
                <w:numId w:val="10"/>
              </w:numPr>
            </w:pPr>
            <w:r>
              <w:t>Data, Address, Control Busses</w:t>
            </w:r>
          </w:p>
        </w:tc>
      </w:tr>
      <w:tr w:rsidR="007755E3">
        <w:trPr>
          <w:cantSplit/>
        </w:trPr>
        <w:tc>
          <w:tcPr>
            <w:tcW w:w="922" w:type="dxa"/>
            <w:vMerge w:val="restart"/>
            <w:vAlign w:val="center"/>
          </w:tcPr>
          <w:p w:rsidR="007755E3" w:rsidRDefault="007755E3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NormalWeb"/>
              <w:spacing w:before="0" w:beforeAutospacing="0" w:after="0" w:afterAutospacing="0"/>
              <w:jc w:val="center"/>
            </w:pPr>
            <w:r>
              <w:t>3</w:t>
            </w:r>
          </w:p>
        </w:tc>
        <w:tc>
          <w:tcPr>
            <w:tcW w:w="11010" w:type="dxa"/>
          </w:tcPr>
          <w:p w:rsidR="007755E3" w:rsidRDefault="007755E3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 xml:space="preserve">Intel 8086 family of Microprocessors </w:t>
            </w:r>
          </w:p>
          <w:p w:rsidR="007755E3" w:rsidRDefault="007755E3" w:rsidP="001331D7">
            <w:pPr>
              <w:numPr>
                <w:ilvl w:val="0"/>
                <w:numId w:val="11"/>
              </w:numPr>
            </w:pPr>
            <w:r>
              <w:t>Organization of Intel 8088/8086 Processor</w:t>
            </w:r>
          </w:p>
          <w:p w:rsidR="007755E3" w:rsidRDefault="007755E3">
            <w:pPr>
              <w:numPr>
                <w:ilvl w:val="0"/>
                <w:numId w:val="11"/>
              </w:numPr>
            </w:pPr>
            <w:r>
              <w:t>Registers and their categories</w:t>
            </w:r>
          </w:p>
          <w:p w:rsidR="007755E3" w:rsidRPr="00682967" w:rsidRDefault="007755E3">
            <w:pPr>
              <w:numPr>
                <w:ilvl w:val="0"/>
                <w:numId w:val="11"/>
              </w:numPr>
              <w:rPr>
                <w:bCs/>
              </w:rPr>
            </w:pPr>
            <w:r>
              <w:t>Function of Registers</w:t>
            </w:r>
          </w:p>
          <w:p w:rsidR="007755E3" w:rsidRDefault="007755E3" w:rsidP="0093789E">
            <w:pPr>
              <w:rPr>
                <w:bCs/>
              </w:rPr>
            </w:pPr>
          </w:p>
        </w:tc>
      </w:tr>
      <w:tr w:rsidR="007755E3">
        <w:trPr>
          <w:cantSplit/>
        </w:trPr>
        <w:tc>
          <w:tcPr>
            <w:tcW w:w="922" w:type="dxa"/>
            <w:vMerge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4</w:t>
            </w:r>
          </w:p>
        </w:tc>
        <w:tc>
          <w:tcPr>
            <w:tcW w:w="11010" w:type="dxa"/>
          </w:tcPr>
          <w:p w:rsidR="007755E3" w:rsidRDefault="007755E3" w:rsidP="00A115B4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Memory Addressing</w:t>
            </w:r>
          </w:p>
          <w:p w:rsidR="007755E3" w:rsidRDefault="007755E3" w:rsidP="00A115B4">
            <w:pPr>
              <w:numPr>
                <w:ilvl w:val="0"/>
                <w:numId w:val="12"/>
              </w:numPr>
            </w:pPr>
            <w:r>
              <w:t>Real Mode Memory Structure</w:t>
            </w:r>
          </w:p>
          <w:p w:rsidR="007755E3" w:rsidRPr="00682967" w:rsidRDefault="007755E3" w:rsidP="00A115B4">
            <w:pPr>
              <w:numPr>
                <w:ilvl w:val="0"/>
                <w:numId w:val="12"/>
              </w:numPr>
            </w:pPr>
            <w:r>
              <w:t>Memory Segmentation</w:t>
            </w:r>
            <w:r w:rsidRPr="0093789E">
              <w:t xml:space="preserve"> (Segment/Offset Scheme</w:t>
            </w:r>
            <w:r>
              <w:rPr>
                <w:b/>
              </w:rPr>
              <w:t>)</w:t>
            </w:r>
          </w:p>
        </w:tc>
      </w:tr>
      <w:tr w:rsidR="007755E3">
        <w:trPr>
          <w:cantSplit/>
        </w:trPr>
        <w:tc>
          <w:tcPr>
            <w:tcW w:w="922" w:type="dxa"/>
            <w:vMerge w:val="restart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3</w:t>
            </w: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5</w:t>
            </w:r>
          </w:p>
        </w:tc>
        <w:tc>
          <w:tcPr>
            <w:tcW w:w="11010" w:type="dxa"/>
          </w:tcPr>
          <w:p w:rsidR="007755E3" w:rsidRDefault="007755E3" w:rsidP="00A115B4">
            <w:pPr>
              <w:numPr>
                <w:ilvl w:val="0"/>
                <w:numId w:val="12"/>
              </w:numPr>
            </w:pPr>
            <w:r>
              <w:t>Assembly Language Syntax</w:t>
            </w:r>
          </w:p>
          <w:p w:rsidR="007755E3" w:rsidRDefault="007755E3" w:rsidP="00A115B4">
            <w:pPr>
              <w:numPr>
                <w:ilvl w:val="0"/>
                <w:numId w:val="12"/>
              </w:numPr>
            </w:pPr>
            <w:r>
              <w:t>Program data</w:t>
            </w:r>
          </w:p>
          <w:p w:rsidR="007755E3" w:rsidRDefault="007755E3" w:rsidP="00A115B4">
            <w:pPr>
              <w:numPr>
                <w:ilvl w:val="0"/>
                <w:numId w:val="12"/>
              </w:numPr>
            </w:pPr>
            <w:r>
              <w:t>Variables</w:t>
            </w:r>
          </w:p>
          <w:p w:rsidR="007755E3" w:rsidRDefault="007755E3" w:rsidP="00A115B4">
            <w:pPr>
              <w:numPr>
                <w:ilvl w:val="0"/>
                <w:numId w:val="12"/>
              </w:numPr>
            </w:pPr>
            <w:r>
              <w:t>Different Variants of MOV instruction</w:t>
            </w:r>
          </w:p>
        </w:tc>
      </w:tr>
      <w:tr w:rsidR="007755E3">
        <w:trPr>
          <w:cantSplit/>
        </w:trPr>
        <w:tc>
          <w:tcPr>
            <w:tcW w:w="922" w:type="dxa"/>
            <w:vMerge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6</w:t>
            </w:r>
          </w:p>
        </w:tc>
        <w:tc>
          <w:tcPr>
            <w:tcW w:w="11010" w:type="dxa"/>
          </w:tcPr>
          <w:p w:rsidR="007755E3" w:rsidRDefault="007755E3" w:rsidP="0093789E">
            <w:pPr>
              <w:numPr>
                <w:ilvl w:val="0"/>
                <w:numId w:val="12"/>
              </w:numPr>
            </w:pPr>
            <w:r>
              <w:t xml:space="preserve">Some Basic Instructions  </w:t>
            </w:r>
          </w:p>
          <w:p w:rsidR="007755E3" w:rsidRDefault="007755E3" w:rsidP="00A115B4">
            <w:pPr>
              <w:numPr>
                <w:ilvl w:val="1"/>
                <w:numId w:val="12"/>
              </w:numPr>
            </w:pPr>
            <w:r>
              <w:t xml:space="preserve"> XCHG,ADD, SUB, INC, DEC,NEG</w:t>
            </w:r>
          </w:p>
        </w:tc>
      </w:tr>
      <w:tr w:rsidR="007755E3">
        <w:trPr>
          <w:cantSplit/>
        </w:trPr>
        <w:tc>
          <w:tcPr>
            <w:tcW w:w="922" w:type="dxa"/>
            <w:vMerge w:val="restart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4</w:t>
            </w: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7</w:t>
            </w:r>
          </w:p>
        </w:tc>
        <w:tc>
          <w:tcPr>
            <w:tcW w:w="11010" w:type="dxa"/>
          </w:tcPr>
          <w:p w:rsidR="007755E3" w:rsidRDefault="007755E3" w:rsidP="00116695">
            <w:pPr>
              <w:numPr>
                <w:ilvl w:val="0"/>
                <w:numId w:val="12"/>
              </w:numPr>
            </w:pPr>
            <w:r>
              <w:t>Program Structure</w:t>
            </w:r>
          </w:p>
          <w:p w:rsidR="007755E3" w:rsidRDefault="007755E3" w:rsidP="00116695">
            <w:pPr>
              <w:numPr>
                <w:ilvl w:val="0"/>
                <w:numId w:val="12"/>
              </w:numPr>
            </w:pPr>
            <w:r>
              <w:t>Memory Models</w:t>
            </w:r>
          </w:p>
          <w:p w:rsidR="007755E3" w:rsidRDefault="007755E3" w:rsidP="00116695">
            <w:pPr>
              <w:numPr>
                <w:ilvl w:val="0"/>
                <w:numId w:val="12"/>
              </w:numPr>
            </w:pPr>
            <w:r>
              <w:t>Data Segments</w:t>
            </w:r>
          </w:p>
          <w:p w:rsidR="007755E3" w:rsidRDefault="007755E3" w:rsidP="00116695">
            <w:pPr>
              <w:numPr>
                <w:ilvl w:val="0"/>
                <w:numId w:val="12"/>
              </w:numPr>
            </w:pPr>
            <w:r>
              <w:t>Stack Segment</w:t>
            </w:r>
          </w:p>
          <w:p w:rsidR="007755E3" w:rsidRDefault="007755E3" w:rsidP="00116695">
            <w:pPr>
              <w:numPr>
                <w:ilvl w:val="0"/>
                <w:numId w:val="12"/>
              </w:numPr>
            </w:pPr>
            <w:r>
              <w:t>Code Segment</w:t>
            </w:r>
          </w:p>
          <w:p w:rsidR="007755E3" w:rsidRPr="00682967" w:rsidRDefault="007755E3" w:rsidP="00116695">
            <w:pPr>
              <w:numPr>
                <w:ilvl w:val="0"/>
                <w:numId w:val="12"/>
              </w:numPr>
            </w:pPr>
            <w:r>
              <w:t>Input and Output Instructions</w:t>
            </w:r>
          </w:p>
        </w:tc>
      </w:tr>
      <w:tr w:rsidR="007755E3">
        <w:trPr>
          <w:cantSplit/>
        </w:trPr>
        <w:tc>
          <w:tcPr>
            <w:tcW w:w="922" w:type="dxa"/>
            <w:vMerge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8</w:t>
            </w:r>
          </w:p>
        </w:tc>
        <w:tc>
          <w:tcPr>
            <w:tcW w:w="11010" w:type="dxa"/>
          </w:tcPr>
          <w:p w:rsidR="007755E3" w:rsidRDefault="007755E3" w:rsidP="00116695">
            <w:pPr>
              <w:numPr>
                <w:ilvl w:val="0"/>
                <w:numId w:val="12"/>
              </w:numPr>
            </w:pPr>
            <w:r>
              <w:t>The Processor Status and Flags Register</w:t>
            </w:r>
          </w:p>
        </w:tc>
      </w:tr>
      <w:tr w:rsidR="007755E3">
        <w:trPr>
          <w:cantSplit/>
        </w:trPr>
        <w:tc>
          <w:tcPr>
            <w:tcW w:w="922" w:type="dxa"/>
            <w:vMerge w:val="restart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5</w:t>
            </w: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9</w:t>
            </w:r>
          </w:p>
        </w:tc>
        <w:tc>
          <w:tcPr>
            <w:tcW w:w="11010" w:type="dxa"/>
          </w:tcPr>
          <w:p w:rsidR="007755E3" w:rsidRDefault="007755E3" w:rsidP="00116695">
            <w:pPr>
              <w:numPr>
                <w:ilvl w:val="0"/>
                <w:numId w:val="12"/>
              </w:numPr>
            </w:pPr>
            <w:r>
              <w:t>Flow Control Instructions</w:t>
            </w:r>
          </w:p>
          <w:p w:rsidR="007755E3" w:rsidRDefault="007755E3" w:rsidP="00C947D1">
            <w:pPr>
              <w:numPr>
                <w:ilvl w:val="1"/>
                <w:numId w:val="12"/>
              </w:numPr>
            </w:pPr>
            <w:r>
              <w:t>Unconditional Jump</w:t>
            </w:r>
          </w:p>
          <w:p w:rsidR="007755E3" w:rsidRDefault="007755E3" w:rsidP="00C947D1">
            <w:pPr>
              <w:numPr>
                <w:ilvl w:val="1"/>
                <w:numId w:val="12"/>
              </w:numPr>
            </w:pPr>
            <w:r>
              <w:t>Various Conditional Jumps</w:t>
            </w:r>
          </w:p>
          <w:p w:rsidR="007755E3" w:rsidRDefault="007755E3" w:rsidP="00C947D1">
            <w:pPr>
              <w:numPr>
                <w:ilvl w:val="1"/>
                <w:numId w:val="12"/>
              </w:numPr>
            </w:pPr>
            <w:r>
              <w:t>Looping Structures</w:t>
            </w:r>
          </w:p>
        </w:tc>
      </w:tr>
      <w:tr w:rsidR="007755E3">
        <w:trPr>
          <w:cantSplit/>
        </w:trPr>
        <w:tc>
          <w:tcPr>
            <w:tcW w:w="922" w:type="dxa"/>
            <w:vMerge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10</w:t>
            </w:r>
          </w:p>
        </w:tc>
        <w:tc>
          <w:tcPr>
            <w:tcW w:w="11010" w:type="dxa"/>
          </w:tcPr>
          <w:p w:rsidR="007755E3" w:rsidRPr="00D343DB" w:rsidRDefault="007755E3" w:rsidP="00116695">
            <w:pPr>
              <w:numPr>
                <w:ilvl w:val="0"/>
                <w:numId w:val="12"/>
              </w:numPr>
            </w:pPr>
            <w:r w:rsidRPr="00D343DB">
              <w:t>Logic Instructions</w:t>
            </w:r>
          </w:p>
          <w:p w:rsidR="007755E3" w:rsidRPr="00D343DB" w:rsidRDefault="007755E3" w:rsidP="00FF4707">
            <w:pPr>
              <w:numPr>
                <w:ilvl w:val="1"/>
                <w:numId w:val="12"/>
              </w:numPr>
            </w:pPr>
            <w:r w:rsidRPr="00D343DB">
              <w:t>AND, OR,XOR, NOT, TEST</w:t>
            </w:r>
          </w:p>
          <w:p w:rsidR="007755E3" w:rsidRDefault="007755E3" w:rsidP="00FF4707">
            <w:pPr>
              <w:numPr>
                <w:ilvl w:val="1"/>
                <w:numId w:val="12"/>
              </w:numPr>
              <w:rPr>
                <w:b/>
              </w:rPr>
            </w:pPr>
            <w:r w:rsidRPr="0091140D">
              <w:rPr>
                <w:bCs/>
              </w:rPr>
              <w:t>Related</w:t>
            </w:r>
            <w:r>
              <w:rPr>
                <w:bCs/>
              </w:rPr>
              <w:t xml:space="preserve"> Programming</w:t>
            </w:r>
            <w:r w:rsidRPr="0091140D">
              <w:rPr>
                <w:bCs/>
              </w:rPr>
              <w:t xml:space="preserve"> examples</w:t>
            </w:r>
          </w:p>
        </w:tc>
      </w:tr>
      <w:tr w:rsidR="007755E3">
        <w:trPr>
          <w:cantSplit/>
        </w:trPr>
        <w:tc>
          <w:tcPr>
            <w:tcW w:w="922" w:type="dxa"/>
            <w:vMerge w:val="restart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6</w:t>
            </w: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11</w:t>
            </w:r>
          </w:p>
        </w:tc>
        <w:tc>
          <w:tcPr>
            <w:tcW w:w="11010" w:type="dxa"/>
          </w:tcPr>
          <w:p w:rsidR="007755E3" w:rsidRPr="00FF4707" w:rsidRDefault="007755E3" w:rsidP="00116695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Shift Instructions</w:t>
            </w:r>
          </w:p>
          <w:p w:rsidR="007755E3" w:rsidRDefault="007755E3" w:rsidP="00116695">
            <w:pPr>
              <w:numPr>
                <w:ilvl w:val="0"/>
                <w:numId w:val="15"/>
              </w:numPr>
              <w:jc w:val="both"/>
            </w:pPr>
            <w:r w:rsidRPr="0091140D">
              <w:rPr>
                <w:bCs/>
              </w:rPr>
              <w:t>Related</w:t>
            </w:r>
            <w:r>
              <w:rPr>
                <w:bCs/>
              </w:rPr>
              <w:t xml:space="preserve"> Programming</w:t>
            </w:r>
            <w:r w:rsidRPr="0091140D">
              <w:rPr>
                <w:bCs/>
              </w:rPr>
              <w:t xml:space="preserve"> examples</w:t>
            </w:r>
          </w:p>
        </w:tc>
      </w:tr>
      <w:tr w:rsidR="007755E3">
        <w:trPr>
          <w:cantSplit/>
        </w:trPr>
        <w:tc>
          <w:tcPr>
            <w:tcW w:w="922" w:type="dxa"/>
            <w:vMerge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12</w:t>
            </w:r>
          </w:p>
        </w:tc>
        <w:tc>
          <w:tcPr>
            <w:tcW w:w="11010" w:type="dxa"/>
          </w:tcPr>
          <w:p w:rsidR="007755E3" w:rsidRPr="00FF4707" w:rsidRDefault="007755E3" w:rsidP="00FF4707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 xml:space="preserve"> Rotate  Instructions</w:t>
            </w:r>
          </w:p>
          <w:p w:rsidR="007755E3" w:rsidRPr="00FF4707" w:rsidRDefault="007755E3" w:rsidP="00FF4707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91140D">
              <w:rPr>
                <w:bCs/>
              </w:rPr>
              <w:t>Related</w:t>
            </w:r>
            <w:r>
              <w:rPr>
                <w:bCs/>
              </w:rPr>
              <w:t xml:space="preserve"> Programming</w:t>
            </w:r>
            <w:r w:rsidRPr="0091140D">
              <w:rPr>
                <w:bCs/>
              </w:rPr>
              <w:t xml:space="preserve"> examples</w:t>
            </w:r>
          </w:p>
          <w:p w:rsidR="007755E3" w:rsidRDefault="007755E3" w:rsidP="00FF4707">
            <w:pPr>
              <w:jc w:val="both"/>
              <w:rPr>
                <w:b/>
                <w:u w:val="single"/>
              </w:rPr>
            </w:pPr>
          </w:p>
        </w:tc>
      </w:tr>
      <w:tr w:rsidR="007755E3">
        <w:trPr>
          <w:cantSplit/>
        </w:trPr>
        <w:tc>
          <w:tcPr>
            <w:tcW w:w="922" w:type="dxa"/>
            <w:vMerge w:val="restart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7</w:t>
            </w: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13</w:t>
            </w:r>
          </w:p>
        </w:tc>
        <w:tc>
          <w:tcPr>
            <w:tcW w:w="11010" w:type="dxa"/>
          </w:tcPr>
          <w:p w:rsidR="007755E3" w:rsidRPr="0091140D" w:rsidRDefault="007755E3" w:rsidP="00116695">
            <w:pPr>
              <w:numPr>
                <w:ilvl w:val="0"/>
                <w:numId w:val="18"/>
              </w:numPr>
            </w:pPr>
            <w:r w:rsidRPr="0091140D">
              <w:t>Procedures to Input  Binary, Decimal, Hexadecimal Numbers</w:t>
            </w:r>
          </w:p>
        </w:tc>
      </w:tr>
      <w:tr w:rsidR="007755E3">
        <w:trPr>
          <w:cantSplit/>
        </w:trPr>
        <w:tc>
          <w:tcPr>
            <w:tcW w:w="922" w:type="dxa"/>
            <w:vMerge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14</w:t>
            </w:r>
          </w:p>
        </w:tc>
        <w:tc>
          <w:tcPr>
            <w:tcW w:w="11010" w:type="dxa"/>
          </w:tcPr>
          <w:p w:rsidR="007755E3" w:rsidRPr="0091140D" w:rsidRDefault="007755E3" w:rsidP="00116695">
            <w:pPr>
              <w:numPr>
                <w:ilvl w:val="0"/>
                <w:numId w:val="38"/>
              </w:numPr>
              <w:jc w:val="both"/>
            </w:pPr>
            <w:r w:rsidRPr="0091140D">
              <w:t>Procedures to output Binary, Decimal, Hexadecimal Numbers</w:t>
            </w:r>
          </w:p>
        </w:tc>
      </w:tr>
      <w:tr w:rsidR="007755E3">
        <w:trPr>
          <w:cantSplit/>
        </w:trPr>
        <w:tc>
          <w:tcPr>
            <w:tcW w:w="922" w:type="dxa"/>
            <w:vMerge w:val="restart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8</w:t>
            </w: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15</w:t>
            </w:r>
          </w:p>
        </w:tc>
        <w:tc>
          <w:tcPr>
            <w:tcW w:w="11010" w:type="dxa"/>
          </w:tcPr>
          <w:p w:rsidR="007755E3" w:rsidRPr="0091140D" w:rsidRDefault="007755E3" w:rsidP="00116695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Machine Code of MOV Instruction</w:t>
            </w:r>
          </w:p>
        </w:tc>
      </w:tr>
      <w:tr w:rsidR="007755E3">
        <w:trPr>
          <w:cantSplit/>
        </w:trPr>
        <w:tc>
          <w:tcPr>
            <w:tcW w:w="922" w:type="dxa"/>
            <w:vMerge/>
            <w:vAlign w:val="center"/>
          </w:tcPr>
          <w:p w:rsidR="007755E3" w:rsidRDefault="007755E3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NormalWeb"/>
              <w:spacing w:before="0" w:beforeAutospacing="0" w:after="0" w:afterAutospacing="0"/>
              <w:jc w:val="center"/>
            </w:pPr>
            <w:r>
              <w:t>16</w:t>
            </w:r>
          </w:p>
        </w:tc>
        <w:tc>
          <w:tcPr>
            <w:tcW w:w="11010" w:type="dxa"/>
          </w:tcPr>
          <w:p w:rsidR="007755E3" w:rsidRDefault="007755E3" w:rsidP="00116695">
            <w:pPr>
              <w:numPr>
                <w:ilvl w:val="0"/>
                <w:numId w:val="18"/>
              </w:numPr>
            </w:pPr>
            <w:r>
              <w:rPr>
                <w:b/>
                <w:bCs/>
              </w:rPr>
              <w:t>Course Review</w:t>
            </w:r>
          </w:p>
        </w:tc>
      </w:tr>
      <w:tr w:rsidR="007755E3">
        <w:trPr>
          <w:cantSplit/>
        </w:trPr>
        <w:tc>
          <w:tcPr>
            <w:tcW w:w="922" w:type="dxa"/>
            <w:vMerge w:val="restart"/>
            <w:vAlign w:val="center"/>
          </w:tcPr>
          <w:p w:rsidR="007755E3" w:rsidRDefault="007755E3">
            <w:pPr>
              <w:pStyle w:val="NormalWeb"/>
              <w:spacing w:before="0" w:beforeAutospacing="0" w:after="0" w:afterAutospacing="0"/>
              <w:jc w:val="center"/>
            </w:pPr>
            <w:r>
              <w:t>9</w:t>
            </w: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NormalWeb"/>
              <w:spacing w:before="0" w:beforeAutospacing="0" w:after="0" w:afterAutospacing="0"/>
              <w:jc w:val="center"/>
            </w:pPr>
            <w:r>
              <w:t>17</w:t>
            </w:r>
          </w:p>
        </w:tc>
        <w:tc>
          <w:tcPr>
            <w:tcW w:w="11010" w:type="dxa"/>
          </w:tcPr>
          <w:p w:rsidR="007755E3" w:rsidRDefault="007755E3" w:rsidP="00116695">
            <w:pPr>
              <w:numPr>
                <w:ilvl w:val="0"/>
                <w:numId w:val="18"/>
              </w:numPr>
            </w:pPr>
            <w:r>
              <w:t>The Stack</w:t>
            </w:r>
          </w:p>
          <w:p w:rsidR="007755E3" w:rsidRDefault="007755E3" w:rsidP="00116695">
            <w:pPr>
              <w:numPr>
                <w:ilvl w:val="0"/>
                <w:numId w:val="18"/>
              </w:numPr>
            </w:pPr>
            <w:r>
              <w:t>PUSH and POP Instructions</w:t>
            </w:r>
          </w:p>
          <w:p w:rsidR="007755E3" w:rsidRPr="0091140D" w:rsidRDefault="007755E3" w:rsidP="00116695">
            <w:pPr>
              <w:numPr>
                <w:ilvl w:val="0"/>
                <w:numId w:val="18"/>
              </w:numPr>
            </w:pPr>
            <w:r>
              <w:t>CALL and RET instructions</w:t>
            </w:r>
          </w:p>
        </w:tc>
      </w:tr>
      <w:tr w:rsidR="007755E3">
        <w:trPr>
          <w:cantSplit/>
        </w:trPr>
        <w:tc>
          <w:tcPr>
            <w:tcW w:w="922" w:type="dxa"/>
            <w:vMerge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18</w:t>
            </w:r>
          </w:p>
        </w:tc>
        <w:tc>
          <w:tcPr>
            <w:tcW w:w="11010" w:type="dxa"/>
          </w:tcPr>
          <w:p w:rsidR="007755E3" w:rsidRDefault="007755E3" w:rsidP="00116695">
            <w:pPr>
              <w:numPr>
                <w:ilvl w:val="0"/>
                <w:numId w:val="38"/>
              </w:numPr>
              <w:jc w:val="both"/>
            </w:pPr>
            <w:r>
              <w:t>CALL and RET continued</w:t>
            </w:r>
          </w:p>
          <w:p w:rsidR="007755E3" w:rsidRPr="00FF4707" w:rsidRDefault="007755E3" w:rsidP="005505C5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91140D">
              <w:rPr>
                <w:bCs/>
              </w:rPr>
              <w:t>Related</w:t>
            </w:r>
            <w:r>
              <w:rPr>
                <w:bCs/>
              </w:rPr>
              <w:t xml:space="preserve"> Programming</w:t>
            </w:r>
            <w:r w:rsidRPr="0091140D">
              <w:rPr>
                <w:bCs/>
              </w:rPr>
              <w:t xml:space="preserve"> examples</w:t>
            </w:r>
          </w:p>
          <w:p w:rsidR="007755E3" w:rsidRPr="0091140D" w:rsidRDefault="007755E3" w:rsidP="005505C5">
            <w:pPr>
              <w:ind w:left="360"/>
              <w:jc w:val="both"/>
            </w:pPr>
          </w:p>
        </w:tc>
      </w:tr>
      <w:tr w:rsidR="007755E3">
        <w:trPr>
          <w:cantSplit/>
        </w:trPr>
        <w:tc>
          <w:tcPr>
            <w:tcW w:w="922" w:type="dxa"/>
            <w:vMerge w:val="restart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10</w:t>
            </w: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19</w:t>
            </w:r>
          </w:p>
        </w:tc>
        <w:tc>
          <w:tcPr>
            <w:tcW w:w="11010" w:type="dxa"/>
          </w:tcPr>
          <w:p w:rsidR="007755E3" w:rsidRDefault="007755E3" w:rsidP="00FF4707">
            <w:pPr>
              <w:numPr>
                <w:ilvl w:val="0"/>
                <w:numId w:val="18"/>
              </w:numPr>
            </w:pPr>
            <w:r>
              <w:t>MUL instruction</w:t>
            </w:r>
          </w:p>
          <w:p w:rsidR="007755E3" w:rsidRDefault="007755E3" w:rsidP="00FF4707">
            <w:pPr>
              <w:numPr>
                <w:ilvl w:val="0"/>
                <w:numId w:val="18"/>
              </w:numPr>
            </w:pPr>
            <w:r>
              <w:t>DIV instruction</w:t>
            </w:r>
          </w:p>
          <w:p w:rsidR="007755E3" w:rsidRPr="00FF4707" w:rsidRDefault="007755E3" w:rsidP="00FF4707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91140D">
              <w:rPr>
                <w:bCs/>
              </w:rPr>
              <w:t>Related</w:t>
            </w:r>
            <w:r>
              <w:rPr>
                <w:bCs/>
              </w:rPr>
              <w:t xml:space="preserve"> Programming</w:t>
            </w:r>
            <w:r w:rsidRPr="0091140D">
              <w:rPr>
                <w:bCs/>
              </w:rPr>
              <w:t xml:space="preserve"> examples</w:t>
            </w:r>
          </w:p>
          <w:p w:rsidR="007755E3" w:rsidRDefault="007755E3" w:rsidP="00116695">
            <w:pPr>
              <w:rPr>
                <w:b/>
                <w:bCs/>
              </w:rPr>
            </w:pPr>
          </w:p>
        </w:tc>
      </w:tr>
      <w:tr w:rsidR="007755E3">
        <w:trPr>
          <w:cantSplit/>
        </w:trPr>
        <w:tc>
          <w:tcPr>
            <w:tcW w:w="922" w:type="dxa"/>
            <w:vMerge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20</w:t>
            </w:r>
          </w:p>
        </w:tc>
        <w:tc>
          <w:tcPr>
            <w:tcW w:w="11010" w:type="dxa"/>
          </w:tcPr>
          <w:p w:rsidR="007755E3" w:rsidRDefault="007755E3" w:rsidP="00116695">
            <w:pPr>
              <w:numPr>
                <w:ilvl w:val="0"/>
                <w:numId w:val="37"/>
              </w:numPr>
            </w:pPr>
            <w:r>
              <w:t>Addressing Modes</w:t>
            </w:r>
          </w:p>
          <w:p w:rsidR="007755E3" w:rsidRPr="00C051B0" w:rsidRDefault="007755E3" w:rsidP="005505C5">
            <w:pPr>
              <w:ind w:left="360"/>
            </w:pPr>
          </w:p>
        </w:tc>
      </w:tr>
      <w:tr w:rsidR="007755E3">
        <w:trPr>
          <w:cantSplit/>
        </w:trPr>
        <w:tc>
          <w:tcPr>
            <w:tcW w:w="922" w:type="dxa"/>
            <w:vMerge w:val="restart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11</w:t>
            </w: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21</w:t>
            </w:r>
          </w:p>
        </w:tc>
        <w:tc>
          <w:tcPr>
            <w:tcW w:w="11010" w:type="dxa"/>
          </w:tcPr>
          <w:p w:rsidR="007755E3" w:rsidRPr="00542E3F" w:rsidRDefault="007755E3" w:rsidP="005505C5">
            <w:pPr>
              <w:numPr>
                <w:ilvl w:val="0"/>
                <w:numId w:val="23"/>
              </w:numPr>
            </w:pPr>
            <w:r w:rsidRPr="00542E3F">
              <w:t>Addressing Modes Continued</w:t>
            </w:r>
          </w:p>
          <w:p w:rsidR="007755E3" w:rsidRPr="00FF4707" w:rsidRDefault="007755E3" w:rsidP="00542E3F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91140D">
              <w:rPr>
                <w:bCs/>
              </w:rPr>
              <w:t>Related</w:t>
            </w:r>
            <w:r>
              <w:rPr>
                <w:bCs/>
              </w:rPr>
              <w:t xml:space="preserve"> Programming</w:t>
            </w:r>
            <w:r w:rsidRPr="0091140D">
              <w:rPr>
                <w:bCs/>
              </w:rPr>
              <w:t xml:space="preserve"> examples</w:t>
            </w:r>
          </w:p>
          <w:p w:rsidR="007755E3" w:rsidRPr="00F02B4F" w:rsidRDefault="007755E3" w:rsidP="00542E3F">
            <w:pPr>
              <w:rPr>
                <w:b/>
                <w:u w:val="single"/>
              </w:rPr>
            </w:pPr>
          </w:p>
        </w:tc>
      </w:tr>
      <w:tr w:rsidR="007755E3">
        <w:trPr>
          <w:cantSplit/>
        </w:trPr>
        <w:tc>
          <w:tcPr>
            <w:tcW w:w="922" w:type="dxa"/>
            <w:vMerge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22</w:t>
            </w:r>
          </w:p>
        </w:tc>
        <w:tc>
          <w:tcPr>
            <w:tcW w:w="11010" w:type="dxa"/>
          </w:tcPr>
          <w:p w:rsidR="007755E3" w:rsidRPr="001F00A1" w:rsidRDefault="007755E3" w:rsidP="00116695">
            <w:pPr>
              <w:numPr>
                <w:ilvl w:val="0"/>
                <w:numId w:val="23"/>
              </w:numPr>
            </w:pPr>
            <w:r w:rsidRPr="001F00A1">
              <w:t>XLAT instruction</w:t>
            </w:r>
          </w:p>
          <w:p w:rsidR="007755E3" w:rsidRPr="00F02B4F" w:rsidRDefault="007755E3" w:rsidP="00116695">
            <w:pPr>
              <w:numPr>
                <w:ilvl w:val="0"/>
                <w:numId w:val="23"/>
              </w:numPr>
              <w:rPr>
                <w:b/>
                <w:u w:val="single"/>
              </w:rPr>
            </w:pPr>
            <w:r w:rsidRPr="001F00A1">
              <w:t xml:space="preserve">Related </w:t>
            </w:r>
            <w:r>
              <w:t xml:space="preserve">Programming </w:t>
            </w:r>
            <w:r w:rsidRPr="001F00A1">
              <w:t>examples</w:t>
            </w:r>
          </w:p>
        </w:tc>
      </w:tr>
      <w:tr w:rsidR="007755E3">
        <w:trPr>
          <w:cantSplit/>
        </w:trPr>
        <w:tc>
          <w:tcPr>
            <w:tcW w:w="922" w:type="dxa"/>
            <w:vMerge w:val="restart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12</w:t>
            </w: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23</w:t>
            </w:r>
          </w:p>
        </w:tc>
        <w:tc>
          <w:tcPr>
            <w:tcW w:w="11010" w:type="dxa"/>
          </w:tcPr>
          <w:p w:rsidR="007755E3" w:rsidRDefault="007755E3" w:rsidP="00116695">
            <w:pPr>
              <w:pStyle w:val="Heading2"/>
              <w:numPr>
                <w:ilvl w:val="0"/>
                <w:numId w:val="37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 Instructions</w:t>
            </w:r>
          </w:p>
          <w:p w:rsidR="007755E3" w:rsidRDefault="007755E3" w:rsidP="00116695">
            <w:pPr>
              <w:pStyle w:val="Heading2"/>
              <w:numPr>
                <w:ilvl w:val="0"/>
                <w:numId w:val="37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MOVSB/W, LOADSB/W, STOSSB/W</w:t>
            </w:r>
          </w:p>
          <w:p w:rsidR="007755E3" w:rsidRPr="00C051B0" w:rsidRDefault="007755E3" w:rsidP="00116695">
            <w:pPr>
              <w:numPr>
                <w:ilvl w:val="0"/>
                <w:numId w:val="37"/>
              </w:numPr>
            </w:pPr>
            <w:r w:rsidRPr="0091140D">
              <w:rPr>
                <w:bCs/>
              </w:rPr>
              <w:t>Related</w:t>
            </w:r>
            <w:r>
              <w:rPr>
                <w:bCs/>
              </w:rPr>
              <w:t xml:space="preserve"> Programming</w:t>
            </w:r>
            <w:r w:rsidRPr="0091140D">
              <w:rPr>
                <w:bCs/>
              </w:rPr>
              <w:t xml:space="preserve"> examples</w:t>
            </w:r>
          </w:p>
        </w:tc>
      </w:tr>
      <w:tr w:rsidR="007755E3">
        <w:trPr>
          <w:cantSplit/>
        </w:trPr>
        <w:tc>
          <w:tcPr>
            <w:tcW w:w="922" w:type="dxa"/>
            <w:vMerge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24</w:t>
            </w:r>
          </w:p>
        </w:tc>
        <w:tc>
          <w:tcPr>
            <w:tcW w:w="11010" w:type="dxa"/>
          </w:tcPr>
          <w:p w:rsidR="007755E3" w:rsidRPr="005505C5" w:rsidRDefault="007755E3" w:rsidP="00116695">
            <w:pPr>
              <w:numPr>
                <w:ilvl w:val="0"/>
                <w:numId w:val="23"/>
              </w:numPr>
              <w:rPr>
                <w:u w:val="single"/>
              </w:rPr>
            </w:pPr>
            <w:r w:rsidRPr="005505C5">
              <w:rPr>
                <w:bCs/>
              </w:rPr>
              <w:t>SCASB/W, CMPSB/W</w:t>
            </w:r>
          </w:p>
          <w:p w:rsidR="007755E3" w:rsidRPr="005505C5" w:rsidRDefault="007755E3" w:rsidP="00116695">
            <w:pPr>
              <w:numPr>
                <w:ilvl w:val="0"/>
                <w:numId w:val="23"/>
              </w:numPr>
              <w:rPr>
                <w:u w:val="single"/>
              </w:rPr>
            </w:pPr>
            <w:r>
              <w:rPr>
                <w:bCs/>
              </w:rPr>
              <w:t>Related Programming examples</w:t>
            </w:r>
          </w:p>
        </w:tc>
      </w:tr>
      <w:tr w:rsidR="007755E3">
        <w:trPr>
          <w:cantSplit/>
        </w:trPr>
        <w:tc>
          <w:tcPr>
            <w:tcW w:w="922" w:type="dxa"/>
            <w:vMerge w:val="restart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13</w:t>
            </w: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25</w:t>
            </w:r>
          </w:p>
        </w:tc>
        <w:tc>
          <w:tcPr>
            <w:tcW w:w="11010" w:type="dxa"/>
          </w:tcPr>
          <w:p w:rsidR="007755E3" w:rsidRDefault="007755E3" w:rsidP="00116695">
            <w:pPr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 xml:space="preserve"> File Operations</w:t>
            </w:r>
          </w:p>
          <w:p w:rsidR="007755E3" w:rsidRDefault="007755E3" w:rsidP="00116695">
            <w:pPr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Reading a File</w:t>
            </w:r>
          </w:p>
          <w:p w:rsidR="007755E3" w:rsidRDefault="007755E3" w:rsidP="00116695">
            <w:pPr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Writing a File</w:t>
            </w:r>
          </w:p>
          <w:p w:rsidR="007755E3" w:rsidRPr="001F00A1" w:rsidRDefault="007755E3" w:rsidP="00116695">
            <w:pPr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Programming Examples</w:t>
            </w:r>
          </w:p>
        </w:tc>
      </w:tr>
      <w:tr w:rsidR="007755E3">
        <w:trPr>
          <w:cantSplit/>
        </w:trPr>
        <w:tc>
          <w:tcPr>
            <w:tcW w:w="922" w:type="dxa"/>
            <w:vMerge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26</w:t>
            </w:r>
          </w:p>
        </w:tc>
        <w:tc>
          <w:tcPr>
            <w:tcW w:w="11010" w:type="dxa"/>
          </w:tcPr>
          <w:p w:rsidR="007755E3" w:rsidRPr="005505C5" w:rsidRDefault="007755E3" w:rsidP="00116695">
            <w:pPr>
              <w:numPr>
                <w:ilvl w:val="0"/>
                <w:numId w:val="37"/>
              </w:numPr>
              <w:rPr>
                <w:bCs/>
              </w:rPr>
            </w:pPr>
            <w:r>
              <w:rPr>
                <w:bCs/>
              </w:rPr>
              <w:t>INT Structure</w:t>
            </w:r>
          </w:p>
        </w:tc>
      </w:tr>
      <w:tr w:rsidR="007755E3">
        <w:trPr>
          <w:cantSplit/>
        </w:trPr>
        <w:tc>
          <w:tcPr>
            <w:tcW w:w="922" w:type="dxa"/>
            <w:vMerge w:val="restart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14</w:t>
            </w: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27</w:t>
            </w:r>
          </w:p>
        </w:tc>
        <w:tc>
          <w:tcPr>
            <w:tcW w:w="11010" w:type="dxa"/>
          </w:tcPr>
          <w:p w:rsidR="007755E3" w:rsidRDefault="007755E3" w:rsidP="00116695">
            <w:pPr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Organization of the Basic Computer</w:t>
            </w:r>
          </w:p>
          <w:p w:rsidR="007755E3" w:rsidRPr="001F00A1" w:rsidRDefault="007755E3" w:rsidP="00116695">
            <w:pPr>
              <w:numPr>
                <w:ilvl w:val="0"/>
                <w:numId w:val="30"/>
              </w:numPr>
              <w:rPr>
                <w:bCs/>
              </w:rPr>
            </w:pPr>
            <w:r w:rsidRPr="001F00A1">
              <w:rPr>
                <w:bCs/>
              </w:rPr>
              <w:t>Computer Instructions for Basic computer (Memory Reference, Register Reference and I/O instructions)</w:t>
            </w:r>
          </w:p>
          <w:p w:rsidR="007755E3" w:rsidRDefault="007755E3" w:rsidP="00116695">
            <w:pPr>
              <w:numPr>
                <w:ilvl w:val="0"/>
                <w:numId w:val="37"/>
              </w:numPr>
              <w:rPr>
                <w:bCs/>
              </w:rPr>
            </w:pPr>
            <w:r>
              <w:rPr>
                <w:bCs/>
              </w:rPr>
              <w:t xml:space="preserve"> Addressing modes</w:t>
            </w:r>
          </w:p>
          <w:p w:rsidR="007755E3" w:rsidRPr="001F00A1" w:rsidRDefault="007755E3" w:rsidP="0050098E">
            <w:pPr>
              <w:ind w:left="360"/>
            </w:pPr>
          </w:p>
        </w:tc>
      </w:tr>
      <w:tr w:rsidR="007755E3">
        <w:trPr>
          <w:cantSplit/>
        </w:trPr>
        <w:tc>
          <w:tcPr>
            <w:tcW w:w="922" w:type="dxa"/>
            <w:vMerge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28</w:t>
            </w:r>
          </w:p>
        </w:tc>
        <w:tc>
          <w:tcPr>
            <w:tcW w:w="11010" w:type="dxa"/>
          </w:tcPr>
          <w:p w:rsidR="007755E3" w:rsidRPr="001F00A1" w:rsidRDefault="007755E3" w:rsidP="0050098E">
            <w:pPr>
              <w:numPr>
                <w:ilvl w:val="0"/>
                <w:numId w:val="37"/>
              </w:numPr>
              <w:rPr>
                <w:bCs/>
              </w:rPr>
            </w:pPr>
            <w:r>
              <w:rPr>
                <w:bCs/>
              </w:rPr>
              <w:t>Instruction Cycle</w:t>
            </w:r>
          </w:p>
          <w:p w:rsidR="007755E3" w:rsidRPr="0050098E" w:rsidRDefault="007755E3" w:rsidP="00116695">
            <w:pPr>
              <w:numPr>
                <w:ilvl w:val="0"/>
                <w:numId w:val="30"/>
              </w:numPr>
            </w:pPr>
            <w:r>
              <w:t>Timing and Decoding</w:t>
            </w:r>
          </w:p>
          <w:p w:rsidR="007755E3" w:rsidRPr="001F00A1" w:rsidRDefault="007755E3" w:rsidP="0050098E">
            <w:pPr>
              <w:numPr>
                <w:ilvl w:val="0"/>
                <w:numId w:val="30"/>
              </w:numPr>
            </w:pPr>
            <w:r>
              <w:rPr>
                <w:bCs/>
              </w:rPr>
              <w:t>RTL of the instructions</w:t>
            </w:r>
          </w:p>
        </w:tc>
      </w:tr>
      <w:tr w:rsidR="007755E3">
        <w:trPr>
          <w:cantSplit/>
        </w:trPr>
        <w:tc>
          <w:tcPr>
            <w:tcW w:w="922" w:type="dxa"/>
            <w:vMerge w:val="restart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15</w:t>
            </w: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29</w:t>
            </w:r>
          </w:p>
        </w:tc>
        <w:tc>
          <w:tcPr>
            <w:tcW w:w="11010" w:type="dxa"/>
          </w:tcPr>
          <w:p w:rsidR="007755E3" w:rsidRPr="001F00A1" w:rsidRDefault="007755E3" w:rsidP="00116695">
            <w:pPr>
              <w:numPr>
                <w:ilvl w:val="0"/>
                <w:numId w:val="29"/>
              </w:numPr>
              <w:jc w:val="both"/>
            </w:pPr>
            <w:r w:rsidRPr="001F00A1">
              <w:rPr>
                <w:bCs/>
              </w:rPr>
              <w:t>Complete flow chart for the Basic Computer Operation.</w:t>
            </w:r>
          </w:p>
        </w:tc>
      </w:tr>
      <w:tr w:rsidR="007755E3">
        <w:trPr>
          <w:cantSplit/>
        </w:trPr>
        <w:tc>
          <w:tcPr>
            <w:tcW w:w="922" w:type="dxa"/>
            <w:vMerge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30</w:t>
            </w:r>
          </w:p>
        </w:tc>
        <w:tc>
          <w:tcPr>
            <w:tcW w:w="11010" w:type="dxa"/>
          </w:tcPr>
          <w:p w:rsidR="007755E3" w:rsidRPr="001F00A1" w:rsidRDefault="007755E3" w:rsidP="00BC5656">
            <w:pPr>
              <w:numPr>
                <w:ilvl w:val="0"/>
                <w:numId w:val="29"/>
              </w:numPr>
            </w:pPr>
            <w:r w:rsidRPr="001F00A1">
              <w:rPr>
                <w:bCs/>
              </w:rPr>
              <w:t>Design of</w:t>
            </w:r>
            <w:r>
              <w:rPr>
                <w:bCs/>
              </w:rPr>
              <w:t xml:space="preserve"> the</w:t>
            </w:r>
            <w:r w:rsidRPr="001F00A1">
              <w:rPr>
                <w:bCs/>
              </w:rPr>
              <w:t xml:space="preserve"> </w:t>
            </w:r>
            <w:r>
              <w:rPr>
                <w:bCs/>
              </w:rPr>
              <w:t xml:space="preserve">Control unit of the  </w:t>
            </w:r>
            <w:r w:rsidRPr="001F00A1">
              <w:rPr>
                <w:bCs/>
              </w:rPr>
              <w:t>basic computer</w:t>
            </w:r>
          </w:p>
        </w:tc>
      </w:tr>
      <w:tr w:rsidR="007755E3">
        <w:trPr>
          <w:cantSplit/>
        </w:trPr>
        <w:tc>
          <w:tcPr>
            <w:tcW w:w="922" w:type="dxa"/>
            <w:vMerge w:val="restart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16</w:t>
            </w: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BodyText3"/>
              <w:spacing w:before="0"/>
              <w:jc w:val="center"/>
            </w:pPr>
            <w:r>
              <w:t>31</w:t>
            </w:r>
          </w:p>
        </w:tc>
        <w:tc>
          <w:tcPr>
            <w:tcW w:w="11010" w:type="dxa"/>
          </w:tcPr>
          <w:p w:rsidR="007755E3" w:rsidRPr="00BC5656" w:rsidRDefault="007755E3" w:rsidP="003A2BE5">
            <w:pPr>
              <w:pStyle w:val="Heading2"/>
              <w:numPr>
                <w:ilvl w:val="0"/>
                <w:numId w:val="27"/>
              </w:numPr>
              <w:jc w:val="left"/>
              <w:rPr>
                <w:b w:val="0"/>
                <w:bCs w:val="0"/>
                <w:u w:val="single"/>
              </w:rPr>
            </w:pPr>
            <w:r w:rsidRPr="00BC5656">
              <w:rPr>
                <w:b w:val="0"/>
              </w:rPr>
              <w:t>Design of ALU for the basic computer</w:t>
            </w:r>
          </w:p>
        </w:tc>
      </w:tr>
      <w:tr w:rsidR="007755E3">
        <w:trPr>
          <w:cantSplit/>
        </w:trPr>
        <w:tc>
          <w:tcPr>
            <w:tcW w:w="922" w:type="dxa"/>
            <w:vMerge/>
            <w:vAlign w:val="center"/>
          </w:tcPr>
          <w:p w:rsidR="007755E3" w:rsidRDefault="007755E3">
            <w:pPr>
              <w:pStyle w:val="NormalWeb"/>
              <w:spacing w:before="0" w:beforeAutospacing="0" w:after="0" w:afterAutospacing="0"/>
              <w:jc w:val="center"/>
              <w:rPr>
                <w:sz w:val="16"/>
              </w:rPr>
            </w:pPr>
          </w:p>
        </w:tc>
        <w:tc>
          <w:tcPr>
            <w:tcW w:w="1136" w:type="dxa"/>
            <w:vAlign w:val="center"/>
          </w:tcPr>
          <w:p w:rsidR="007755E3" w:rsidRDefault="007755E3">
            <w:pPr>
              <w:pStyle w:val="NormalWeb"/>
              <w:spacing w:before="0" w:beforeAutospacing="0" w:after="0" w:afterAutospacing="0"/>
              <w:jc w:val="center"/>
            </w:pPr>
            <w:r>
              <w:t>32</w:t>
            </w:r>
          </w:p>
        </w:tc>
        <w:tc>
          <w:tcPr>
            <w:tcW w:w="11010" w:type="dxa"/>
          </w:tcPr>
          <w:p w:rsidR="007755E3" w:rsidRPr="00D343DB" w:rsidRDefault="007755E3">
            <w:pPr>
              <w:numPr>
                <w:ilvl w:val="0"/>
                <w:numId w:val="1"/>
              </w:numPr>
              <w:rPr>
                <w:b/>
              </w:rPr>
            </w:pPr>
            <w:r w:rsidRPr="00D343DB">
              <w:rPr>
                <w:b/>
              </w:rPr>
              <w:t>Course Review</w:t>
            </w:r>
          </w:p>
        </w:tc>
      </w:tr>
    </w:tbl>
    <w:p w:rsidR="007755E3" w:rsidRDefault="007755E3">
      <w:pPr>
        <w:rPr>
          <w:sz w:val="16"/>
        </w:rPr>
      </w:pPr>
    </w:p>
    <w:p w:rsidR="007755E3" w:rsidRDefault="007755E3"/>
    <w:p w:rsidR="007755E3" w:rsidRDefault="007755E3"/>
    <w:p w:rsidR="007755E3" w:rsidRDefault="007755E3">
      <w:pPr>
        <w:rPr>
          <w:sz w:val="16"/>
        </w:rPr>
      </w:pPr>
    </w:p>
    <w:sectPr w:rsidR="007755E3" w:rsidSect="00AF591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5E3" w:rsidRDefault="007755E3">
      <w:r>
        <w:separator/>
      </w:r>
    </w:p>
  </w:endnote>
  <w:endnote w:type="continuationSeparator" w:id="0">
    <w:p w:rsidR="007755E3" w:rsidRDefault="00775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5E3" w:rsidRDefault="007755E3">
      <w:r>
        <w:separator/>
      </w:r>
    </w:p>
  </w:footnote>
  <w:footnote w:type="continuationSeparator" w:id="0">
    <w:p w:rsidR="007755E3" w:rsidRDefault="007755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5E3" w:rsidRDefault="007755E3">
    <w:pPr>
      <w:pStyle w:val="Header"/>
    </w:pPr>
    <w:smartTag w:uri="urn:schemas-microsoft-com:office:smarttags" w:element="place">
      <w:smartTag w:uri="urn:schemas-microsoft-com:office:smarttags" w:element="PlaceName">
        <w:r>
          <w:t>Punjab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  <w:r>
        <w:t xml:space="preserve"> </w:t>
      </w:r>
      <w:smartTag w:uri="urn:schemas-microsoft-com:office:smarttags" w:element="PlaceType">
        <w:r>
          <w:t>College</w:t>
        </w:r>
      </w:smartTag>
    </w:smartTag>
    <w:r>
      <w:t xml:space="preserve"> of Information Technology, University of the </w:t>
    </w:r>
    <w:smartTag w:uri="urn:schemas-microsoft-com:office:smarttags" w:element="place">
      <w:r>
        <w:t>Punjab</w:t>
      </w:r>
    </w:smartTag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0B6"/>
    <w:multiLevelType w:val="hybridMultilevel"/>
    <w:tmpl w:val="1D1C0F6E"/>
    <w:lvl w:ilvl="0" w:tplc="7F707A9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78A8BF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27102"/>
    <w:multiLevelType w:val="hybridMultilevel"/>
    <w:tmpl w:val="52FCFA96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7A0283"/>
    <w:multiLevelType w:val="hybridMultilevel"/>
    <w:tmpl w:val="17346C8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663AEB"/>
    <w:multiLevelType w:val="hybridMultilevel"/>
    <w:tmpl w:val="0D8CF74C"/>
    <w:lvl w:ilvl="0" w:tplc="078A8BF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7A697B"/>
    <w:multiLevelType w:val="hybridMultilevel"/>
    <w:tmpl w:val="2F345BB8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342901"/>
    <w:multiLevelType w:val="hybridMultilevel"/>
    <w:tmpl w:val="96EA17AA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3800EC"/>
    <w:multiLevelType w:val="hybridMultilevel"/>
    <w:tmpl w:val="DE8893D6"/>
    <w:lvl w:ilvl="0" w:tplc="36B89CE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4208DD"/>
    <w:multiLevelType w:val="hybridMultilevel"/>
    <w:tmpl w:val="8690B76E"/>
    <w:lvl w:ilvl="0" w:tplc="ECE4A4F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36B4F0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0A4973"/>
    <w:multiLevelType w:val="hybridMultilevel"/>
    <w:tmpl w:val="CEC28440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2C561D"/>
    <w:multiLevelType w:val="hybridMultilevel"/>
    <w:tmpl w:val="AF76E732"/>
    <w:lvl w:ilvl="0" w:tplc="ECE4A4F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66149A7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DD5DB2"/>
    <w:multiLevelType w:val="hybridMultilevel"/>
    <w:tmpl w:val="745099F0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E515B7"/>
    <w:multiLevelType w:val="hybridMultilevel"/>
    <w:tmpl w:val="8F4E47D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18049FD"/>
    <w:multiLevelType w:val="hybridMultilevel"/>
    <w:tmpl w:val="6C66220C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9F5C7B"/>
    <w:multiLevelType w:val="hybridMultilevel"/>
    <w:tmpl w:val="2F1492A2"/>
    <w:lvl w:ilvl="0" w:tplc="84E48B5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DEA6087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CB6A14"/>
    <w:multiLevelType w:val="hybridMultilevel"/>
    <w:tmpl w:val="9316169A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E1257A"/>
    <w:multiLevelType w:val="hybridMultilevel"/>
    <w:tmpl w:val="C17C5D62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086672"/>
    <w:multiLevelType w:val="hybridMultilevel"/>
    <w:tmpl w:val="FB5EFD3C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CD459F"/>
    <w:multiLevelType w:val="hybridMultilevel"/>
    <w:tmpl w:val="029425D4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CE497B"/>
    <w:multiLevelType w:val="hybridMultilevel"/>
    <w:tmpl w:val="4C6C2508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4C2F74"/>
    <w:multiLevelType w:val="hybridMultilevel"/>
    <w:tmpl w:val="A9B4C94C"/>
    <w:lvl w:ilvl="0" w:tplc="FFAAE0B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3C090E"/>
    <w:multiLevelType w:val="hybridMultilevel"/>
    <w:tmpl w:val="38B00584"/>
    <w:lvl w:ilvl="0" w:tplc="DEA6087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5218B5"/>
    <w:multiLevelType w:val="hybridMultilevel"/>
    <w:tmpl w:val="316A3FA0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9C28AC"/>
    <w:multiLevelType w:val="hybridMultilevel"/>
    <w:tmpl w:val="FD6A8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D121BA"/>
    <w:multiLevelType w:val="hybridMultilevel"/>
    <w:tmpl w:val="2DA6BE06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417ECF"/>
    <w:multiLevelType w:val="hybridMultilevel"/>
    <w:tmpl w:val="31CCB9E8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EF0B3C"/>
    <w:multiLevelType w:val="hybridMultilevel"/>
    <w:tmpl w:val="3724BB42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092C6A"/>
    <w:multiLevelType w:val="hybridMultilevel"/>
    <w:tmpl w:val="4DBA3270"/>
    <w:lvl w:ilvl="0" w:tplc="66149A7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7D5DAD"/>
    <w:multiLevelType w:val="hybridMultilevel"/>
    <w:tmpl w:val="FECC9AA6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FC21747"/>
    <w:multiLevelType w:val="hybridMultilevel"/>
    <w:tmpl w:val="4922098A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B97D74"/>
    <w:multiLevelType w:val="hybridMultilevel"/>
    <w:tmpl w:val="4556719E"/>
    <w:lvl w:ilvl="0" w:tplc="078A8BF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B100A7"/>
    <w:multiLevelType w:val="hybridMultilevel"/>
    <w:tmpl w:val="1702105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6FF4215"/>
    <w:multiLevelType w:val="hybridMultilevel"/>
    <w:tmpl w:val="7E4E1102"/>
    <w:lvl w:ilvl="0" w:tplc="078A8BF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253B9A"/>
    <w:multiLevelType w:val="hybridMultilevel"/>
    <w:tmpl w:val="FA1CC188"/>
    <w:lvl w:ilvl="0" w:tplc="078A8BF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B713EFB"/>
    <w:multiLevelType w:val="hybridMultilevel"/>
    <w:tmpl w:val="A3F0A11C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D80208"/>
    <w:multiLevelType w:val="hybridMultilevel"/>
    <w:tmpl w:val="3B0A3F38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0B37A6"/>
    <w:multiLevelType w:val="hybridMultilevel"/>
    <w:tmpl w:val="138E77AC"/>
    <w:lvl w:ilvl="0" w:tplc="36B4F00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C0167F"/>
    <w:multiLevelType w:val="hybridMultilevel"/>
    <w:tmpl w:val="C366B826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4CA287D"/>
    <w:multiLevelType w:val="hybridMultilevel"/>
    <w:tmpl w:val="DFFA1A62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A4D2F57"/>
    <w:multiLevelType w:val="hybridMultilevel"/>
    <w:tmpl w:val="A992B5EE"/>
    <w:lvl w:ilvl="0" w:tplc="16FAE6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6641F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6"/>
  </w:num>
  <w:num w:numId="4">
    <w:abstractNumId w:val="35"/>
  </w:num>
  <w:num w:numId="5">
    <w:abstractNumId w:val="7"/>
  </w:num>
  <w:num w:numId="6">
    <w:abstractNumId w:val="9"/>
  </w:num>
  <w:num w:numId="7">
    <w:abstractNumId w:val="17"/>
  </w:num>
  <w:num w:numId="8">
    <w:abstractNumId w:val="21"/>
  </w:num>
  <w:num w:numId="9">
    <w:abstractNumId w:val="28"/>
  </w:num>
  <w:num w:numId="10">
    <w:abstractNumId w:val="15"/>
  </w:num>
  <w:num w:numId="11">
    <w:abstractNumId w:val="34"/>
  </w:num>
  <w:num w:numId="12">
    <w:abstractNumId w:val="36"/>
  </w:num>
  <w:num w:numId="13">
    <w:abstractNumId w:val="18"/>
  </w:num>
  <w:num w:numId="14">
    <w:abstractNumId w:val="37"/>
  </w:num>
  <w:num w:numId="15">
    <w:abstractNumId w:val="23"/>
  </w:num>
  <w:num w:numId="16">
    <w:abstractNumId w:val="12"/>
  </w:num>
  <w:num w:numId="17">
    <w:abstractNumId w:val="16"/>
  </w:num>
  <w:num w:numId="18">
    <w:abstractNumId w:val="5"/>
  </w:num>
  <w:num w:numId="19">
    <w:abstractNumId w:val="27"/>
  </w:num>
  <w:num w:numId="20">
    <w:abstractNumId w:val="26"/>
  </w:num>
  <w:num w:numId="21">
    <w:abstractNumId w:val="8"/>
  </w:num>
  <w:num w:numId="22">
    <w:abstractNumId w:val="4"/>
  </w:num>
  <w:num w:numId="23">
    <w:abstractNumId w:val="38"/>
  </w:num>
  <w:num w:numId="24">
    <w:abstractNumId w:val="10"/>
  </w:num>
  <w:num w:numId="25">
    <w:abstractNumId w:val="25"/>
  </w:num>
  <w:num w:numId="26">
    <w:abstractNumId w:val="19"/>
  </w:num>
  <w:num w:numId="27">
    <w:abstractNumId w:val="14"/>
  </w:num>
  <w:num w:numId="28">
    <w:abstractNumId w:val="0"/>
  </w:num>
  <w:num w:numId="29">
    <w:abstractNumId w:val="1"/>
  </w:num>
  <w:num w:numId="30">
    <w:abstractNumId w:val="33"/>
  </w:num>
  <w:num w:numId="31">
    <w:abstractNumId w:val="20"/>
  </w:num>
  <w:num w:numId="32">
    <w:abstractNumId w:val="24"/>
  </w:num>
  <w:num w:numId="33">
    <w:abstractNumId w:val="32"/>
  </w:num>
  <w:num w:numId="34">
    <w:abstractNumId w:val="29"/>
  </w:num>
  <w:num w:numId="35">
    <w:abstractNumId w:val="13"/>
  </w:num>
  <w:num w:numId="36">
    <w:abstractNumId w:val="22"/>
  </w:num>
  <w:num w:numId="37">
    <w:abstractNumId w:val="30"/>
  </w:num>
  <w:num w:numId="38">
    <w:abstractNumId w:val="2"/>
  </w:num>
  <w:num w:numId="3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embedSystemFonts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15BB"/>
    <w:rsid w:val="00025BB4"/>
    <w:rsid w:val="00053A6F"/>
    <w:rsid w:val="000606CC"/>
    <w:rsid w:val="000872A7"/>
    <w:rsid w:val="00116695"/>
    <w:rsid w:val="001331D7"/>
    <w:rsid w:val="0016133E"/>
    <w:rsid w:val="001D313E"/>
    <w:rsid w:val="001F00A1"/>
    <w:rsid w:val="001F381E"/>
    <w:rsid w:val="002468E6"/>
    <w:rsid w:val="00357C66"/>
    <w:rsid w:val="003A2BE5"/>
    <w:rsid w:val="003A74BB"/>
    <w:rsid w:val="00404868"/>
    <w:rsid w:val="0046093C"/>
    <w:rsid w:val="00462BE4"/>
    <w:rsid w:val="004D127E"/>
    <w:rsid w:val="0050098E"/>
    <w:rsid w:val="00542E3F"/>
    <w:rsid w:val="005505C5"/>
    <w:rsid w:val="00555A53"/>
    <w:rsid w:val="00593416"/>
    <w:rsid w:val="005975F4"/>
    <w:rsid w:val="005B5EFC"/>
    <w:rsid w:val="00604FDC"/>
    <w:rsid w:val="00622D69"/>
    <w:rsid w:val="00682967"/>
    <w:rsid w:val="006C2A53"/>
    <w:rsid w:val="006E2ED0"/>
    <w:rsid w:val="006F00A3"/>
    <w:rsid w:val="006F0AA6"/>
    <w:rsid w:val="00703894"/>
    <w:rsid w:val="007755E3"/>
    <w:rsid w:val="00782988"/>
    <w:rsid w:val="00783EC6"/>
    <w:rsid w:val="0078602C"/>
    <w:rsid w:val="007C5E1D"/>
    <w:rsid w:val="00804C36"/>
    <w:rsid w:val="00813BE1"/>
    <w:rsid w:val="00851B8B"/>
    <w:rsid w:val="0085457D"/>
    <w:rsid w:val="00856F2C"/>
    <w:rsid w:val="008F5C1A"/>
    <w:rsid w:val="0091140D"/>
    <w:rsid w:val="00927E7F"/>
    <w:rsid w:val="0093789E"/>
    <w:rsid w:val="009B74E8"/>
    <w:rsid w:val="009E1B95"/>
    <w:rsid w:val="00A115B4"/>
    <w:rsid w:val="00A25B79"/>
    <w:rsid w:val="00A53C88"/>
    <w:rsid w:val="00A73D5E"/>
    <w:rsid w:val="00AA104E"/>
    <w:rsid w:val="00AA3BB7"/>
    <w:rsid w:val="00AA6C65"/>
    <w:rsid w:val="00AB7AA5"/>
    <w:rsid w:val="00AC7D0A"/>
    <w:rsid w:val="00AE09C4"/>
    <w:rsid w:val="00AE2E6A"/>
    <w:rsid w:val="00AF5915"/>
    <w:rsid w:val="00B26B54"/>
    <w:rsid w:val="00B443C9"/>
    <w:rsid w:val="00B50D8B"/>
    <w:rsid w:val="00B5729F"/>
    <w:rsid w:val="00BA3E6B"/>
    <w:rsid w:val="00BC5656"/>
    <w:rsid w:val="00BD19BD"/>
    <w:rsid w:val="00BD1EE1"/>
    <w:rsid w:val="00C051B0"/>
    <w:rsid w:val="00C22254"/>
    <w:rsid w:val="00C5142D"/>
    <w:rsid w:val="00C947D1"/>
    <w:rsid w:val="00CF440D"/>
    <w:rsid w:val="00CF7E31"/>
    <w:rsid w:val="00D10FC1"/>
    <w:rsid w:val="00D343DB"/>
    <w:rsid w:val="00D372AA"/>
    <w:rsid w:val="00D642B8"/>
    <w:rsid w:val="00E046D8"/>
    <w:rsid w:val="00E0776B"/>
    <w:rsid w:val="00E115A2"/>
    <w:rsid w:val="00E14517"/>
    <w:rsid w:val="00E251AF"/>
    <w:rsid w:val="00E3515A"/>
    <w:rsid w:val="00E519C0"/>
    <w:rsid w:val="00E836AD"/>
    <w:rsid w:val="00E85E66"/>
    <w:rsid w:val="00EA15BB"/>
    <w:rsid w:val="00EB5EA6"/>
    <w:rsid w:val="00F02B4F"/>
    <w:rsid w:val="00F61511"/>
    <w:rsid w:val="00FE6C60"/>
    <w:rsid w:val="00FF4707"/>
    <w:rsid w:val="00FF4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9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91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AF5915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AF5915"/>
    <w:pPr>
      <w:keepNext/>
      <w:outlineLvl w:val="2"/>
    </w:pPr>
    <w:rPr>
      <w:b/>
      <w:bCs/>
      <w:sz w:val="16"/>
    </w:rPr>
  </w:style>
  <w:style w:type="paragraph" w:styleId="Heading5">
    <w:name w:val="heading 5"/>
    <w:basedOn w:val="Normal"/>
    <w:link w:val="Heading5Char"/>
    <w:uiPriority w:val="9"/>
    <w:qFormat/>
    <w:rsid w:val="00AF5915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AF5915"/>
    <w:pPr>
      <w:keepNext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Calibri" w:hAnsi="Calibri" w:cs="Times New Roman"/>
      <w:i/>
      <w:iCs/>
      <w:sz w:val="24"/>
      <w:szCs w:val="24"/>
    </w:rPr>
  </w:style>
  <w:style w:type="paragraph" w:styleId="NormalWeb">
    <w:name w:val="Normal (Web)"/>
    <w:basedOn w:val="Normal"/>
    <w:uiPriority w:val="99"/>
    <w:rsid w:val="00AF5915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rsid w:val="00AF5915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AF59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F59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AF5915"/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AF5915"/>
    <w:pPr>
      <w:spacing w:before="60" w:line="260" w:lineRule="auto"/>
      <w:ind w:right="-120"/>
      <w:jc w:val="both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</TotalTime>
  <Pages>0</Pages>
  <Words>0</Words>
  <Characters>0</Characters>
  <Application>Microsoft Office Outlook</Application>
  <DocSecurity>0</DocSecurity>
  <Lines>0</Lines>
  <Paragraphs>0</Paragraphs>
  <ScaleCrop>false</ScaleCrop>
  <Company>pucit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/>
  <dc:creator>Administrator</dc:creator>
  <cp:keywords/>
  <dc:description/>
  <cp:lastModifiedBy>Farooq</cp:lastModifiedBy>
  <cp:revision>4</cp:revision>
  <cp:lastPrinted>2015-10-12T09:52:00Z</cp:lastPrinted>
  <dcterms:created xsi:type="dcterms:W3CDTF">2015-10-12T08:35:00Z</dcterms:created>
  <dcterms:modified xsi:type="dcterms:W3CDTF">2015-10-12T09:56:00Z</dcterms:modified>
</cp:coreProperties>
</file>